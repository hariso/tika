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76"/>
        <w:gridCol w:w="6502"/>
      </w:tblGrid>
      <w:tr w:rsidR="002C2CDD" w:rsidRPr="00333CD3" w14:paraId="1B58140F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9BA4C9F" w14:textId="77777777" w:rsidR="00523479" w:rsidRDefault="00E02DCD" w:rsidP="00523479">
            <w:pPr>
              <w:pStyle w:val="Initials"/>
            </w:pPr>
            <w:bookmarkStart w:id="0" w:name="_GoBack"/>
            <w:bookmarkEnd w:id="0"/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68F2492" wp14:editId="0C7AA00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-487045</wp:posOffset>
                      </wp:positionV>
                      <wp:extent cx="6665595" cy="1764665"/>
                      <wp:effectExtent l="0" t="0" r="9525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D08CB8" id="Group 1" o:spid="_x0000_s1026" alt="Header graphics" style="position:absolute;margin-left:0;margin-top:-38.3pt;width:524.85pt;height:138.95pt;z-index:-251657216;mso-width-percent:858;mso-position-horizontal:left;mso-position-vertical-relative:page;mso-width-percent:858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940D382D284F5B45845CD09472AA0CE4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520F38" w:rsidRPr="00333CD3">
                  <w:t>YN</w:t>
                </w:r>
              </w:sdtContent>
            </w:sdt>
          </w:p>
          <w:p w14:paraId="2B1A6148" w14:textId="77777777" w:rsidR="00A50939" w:rsidRPr="00333CD3" w:rsidRDefault="00CC471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8D2A67A9D6A9948B42C122564FAAE13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val="en-GB" w:bidi="en-GB"/>
                  </w:rPr>
                  <w:t>Objective</w:t>
                </w:r>
              </w:sdtContent>
            </w:sdt>
          </w:p>
          <w:p w14:paraId="2E12C1C0" w14:textId="77777777" w:rsidR="002C2CDD" w:rsidRPr="00333CD3" w:rsidRDefault="00CC4715" w:rsidP="007569C1">
            <w:sdt>
              <w:sdtPr>
                <w:alias w:val="Enter Objective:"/>
                <w:tag w:val="Enter Objective:"/>
                <w:id w:val="-1216425596"/>
                <w:placeholder>
                  <w:docPart w:val="E33380AA4C8A1C4E80ACF3A3CD187B0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To get started, click the placeholder text and start typing. Be brief: use one or two sentences.</w:t>
                </w:r>
              </w:sdtContent>
            </w:sdt>
          </w:p>
          <w:p w14:paraId="209FBE3D" w14:textId="77777777" w:rsidR="002C2CDD" w:rsidRPr="00333CD3" w:rsidRDefault="00CC471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1F5ECEC15E03D84DACCC40A53C0FB73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DD42D6C888A73544BB7ECD92BBBD400E"/>
              </w:placeholder>
              <w:temporary/>
              <w:showingPlcHdr/>
              <w15:appearance w15:val="hidden"/>
            </w:sdtPr>
            <w:sdtEndPr/>
            <w:sdtContent>
              <w:p w14:paraId="2B51FBAF" w14:textId="77777777" w:rsidR="00741125" w:rsidRPr="00333CD3" w:rsidRDefault="002C2CDD" w:rsidP="00741125">
                <w:r w:rsidRPr="00333CD3">
                  <w:rPr>
                    <w:lang w:val="en-GB" w:bidi="en-GB"/>
                  </w:rPr>
                  <w:t>Explain what you're especially good at. What sets you apart? Use your own language – 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02"/>
            </w:tblGrid>
            <w:tr w:rsidR="00C612DA" w:rsidRPr="00333CD3" w14:paraId="1FD08919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03313408" w14:textId="77777777" w:rsidR="00C612DA" w:rsidRPr="00333CD3" w:rsidRDefault="00CC4715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4D5868055787ED469CD08E36D87392A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94CB0">
                        <w:rPr>
                          <w:lang w:val="en-GB"/>
                        </w:rPr>
                        <w:t>Haris Osmanagić</w:t>
                      </w:r>
                    </w:sdtContent>
                  </w:sdt>
                </w:p>
                <w:p w14:paraId="11A5C703" w14:textId="77777777" w:rsidR="00C612DA" w:rsidRPr="00333CD3" w:rsidRDefault="00CC4715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794BFC87AA912148B7D0C818BEB29DE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>
                        <w:rPr>
                          <w:lang w:val="en-GB" w:bidi="en-GB"/>
                        </w:rPr>
                        <w:t>Profession or Industry</w:t>
                      </w:r>
                    </w:sdtContent>
                  </w:sdt>
                  <w:r w:rsidR="00E02DCD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4F41843DC896D842983B53038C659ED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333CD3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1E2847BF" w14:textId="77777777" w:rsidR="002C2CDD" w:rsidRPr="00333CD3" w:rsidRDefault="00CC471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67F30C541C37F64297B57611CA23822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Experience</w:t>
                </w:r>
              </w:sdtContent>
            </w:sdt>
          </w:p>
          <w:p w14:paraId="0A551EB1" w14:textId="77777777" w:rsidR="002C2CDD" w:rsidRPr="00333CD3" w:rsidRDefault="00CC4715" w:rsidP="007569C1">
            <w:pPr>
              <w:pStyle w:val="Heading4"/>
            </w:pPr>
            <w:sdt>
              <w:sdtPr>
                <w:alias w:val="Job Title:"/>
                <w:tag w:val="Job Title:"/>
                <w:id w:val="287256568"/>
                <w:placeholder>
                  <w:docPart w:val="E7517CC815F05C45A3A3B30B7FC89D9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Job Title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Company:"/>
                <w:tag w:val="Company:"/>
                <w:id w:val="-1857334048"/>
                <w:placeholder>
                  <w:docPart w:val="EFFB5D6F6567014089CD186720A6C1E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Company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Dates from – to:"/>
                <w:tag w:val="Dates from – to:"/>
                <w:id w:val="-667248424"/>
                <w:placeholder>
                  <w:docPart w:val="0A57C466204A8641BD57958BBD25147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Dates from – to</w:t>
                </w:r>
              </w:sdtContent>
            </w:sdt>
          </w:p>
          <w:sdt>
            <w:sdtPr>
              <w:alias w:val="Experience details:"/>
              <w:tag w:val="Experience details:"/>
              <w:id w:val="564761840"/>
              <w:placeholder>
                <w:docPart w:val="7B293FB5810CB44598162487FC6176ED"/>
              </w:placeholder>
              <w:temporary/>
              <w:showingPlcHdr/>
              <w15:appearance w15:val="hidden"/>
            </w:sdtPr>
            <w:sdtEndPr/>
            <w:sdtContent>
              <w:p w14:paraId="7E871788" w14:textId="77777777" w:rsidR="002C2CDD" w:rsidRPr="00333CD3" w:rsidRDefault="002C2CDD" w:rsidP="007569C1">
                <w:r w:rsidRPr="00333CD3">
                  <w:rPr>
                    <w:lang w:val="en-GB" w:bidi="en-GB"/>
                  </w:rPr>
                  <w:t>Summarise your key responsibilities, leadership and biggest accomplishments.  Don't list everything – keep it relevant and include information that shows the impact that you made.</w:t>
                </w:r>
              </w:p>
            </w:sdtContent>
          </w:sdt>
          <w:p w14:paraId="1F9EB531" w14:textId="77777777" w:rsidR="002C2CDD" w:rsidRPr="00333CD3" w:rsidRDefault="00CC4715" w:rsidP="007569C1">
            <w:pPr>
              <w:pStyle w:val="Heading4"/>
            </w:pPr>
            <w:sdt>
              <w:sdtPr>
                <w:alias w:val="Job Title:"/>
                <w:tag w:val="Job Title:"/>
                <w:id w:val="1752540770"/>
                <w:placeholder>
                  <w:docPart w:val="9D4F1B8430059A40ADCC8E13A0643D9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Job Title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Company:"/>
                <w:tag w:val="Company:"/>
                <w:id w:val="1314912929"/>
                <w:placeholder>
                  <w:docPart w:val="6E4E656CF5DB19478B3855F5C6A6E88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Company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Dates from – to:"/>
                <w:tag w:val="Dates from – to:"/>
                <w:id w:val="1392386211"/>
                <w:placeholder>
                  <w:docPart w:val="E10AD6E14D3C2B49B20CB419D0600A4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Dates from – to</w:t>
                </w:r>
              </w:sdtContent>
            </w:sdt>
          </w:p>
          <w:p w14:paraId="2699EB26" w14:textId="77777777" w:rsidR="002C2CDD" w:rsidRPr="00333CD3" w:rsidRDefault="00CC4715" w:rsidP="007569C1">
            <w:sdt>
              <w:sdtPr>
                <w:alias w:val="Experience details:"/>
                <w:tag w:val="Experience details:"/>
                <w:id w:val="-423336076"/>
                <w:placeholder>
                  <w:docPart w:val="091C6740CA536B4FA5A41B772B9F712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Think about the size of the teams you've led, the number of projects you've managed successfully or the number of articles you've written.</w:t>
                </w:r>
              </w:sdtContent>
            </w:sdt>
          </w:p>
          <w:p w14:paraId="79DEDC2E" w14:textId="77777777" w:rsidR="002C2CDD" w:rsidRPr="00333CD3" w:rsidRDefault="00CC471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EE326165D597BB4AA0C34446270C7E0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Education</w:t>
                </w:r>
              </w:sdtContent>
            </w:sdt>
          </w:p>
          <w:p w14:paraId="75B1C692" w14:textId="77777777" w:rsidR="002C2CDD" w:rsidRPr="00333CD3" w:rsidRDefault="00CC4715" w:rsidP="007569C1">
            <w:pPr>
              <w:pStyle w:val="Heading4"/>
            </w:pPr>
            <w:sdt>
              <w:sdtPr>
                <w:alias w:val="Degree or Qualification:"/>
                <w:tag w:val="Degree or Qualification:"/>
                <w:id w:val="634905938"/>
                <w:placeholder>
                  <w:docPart w:val="EE87475CAA477A4E90CE20928C06B18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Degree or Qualification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Date Earned:"/>
                <w:tag w:val="Date Earned:"/>
                <w:id w:val="2025982333"/>
                <w:placeholder>
                  <w:docPart w:val="9083B788863EFB449700BD5C35E64AC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 Earned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University or College:"/>
                <w:tag w:val="University or College:"/>
                <w:id w:val="1872190286"/>
                <w:placeholder>
                  <w:docPart w:val="05C1EECF752DC94CA5534823D505DA4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University or College</w:t>
                </w:r>
              </w:sdtContent>
            </w:sdt>
          </w:p>
          <w:p w14:paraId="401BC49A" w14:textId="77777777" w:rsidR="002C2CDD" w:rsidRPr="00333CD3" w:rsidRDefault="00CC4715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3EFE787EFEB26F40800A82C736179BE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You might want to include your marks here and a brief summary of relevant coursework, awards and honours.</w:t>
                </w:r>
              </w:sdtContent>
            </w:sdt>
          </w:p>
          <w:p w14:paraId="045221A3" w14:textId="77777777" w:rsidR="002C2CDD" w:rsidRPr="00333CD3" w:rsidRDefault="00CC4715" w:rsidP="007569C1">
            <w:pPr>
              <w:pStyle w:val="Heading4"/>
            </w:pPr>
            <w:sdt>
              <w:sdtPr>
                <w:alias w:val="Degree or Qualification:"/>
                <w:tag w:val="Degree or Qualification:"/>
                <w:id w:val="1903635745"/>
                <w:placeholder>
                  <w:docPart w:val="87CCB204E69E634BAA869EA8FE07008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Degree or Qualification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Date Earned:"/>
                <w:tag w:val="Date Earned:"/>
                <w:id w:val="-1673556320"/>
                <w:placeholder>
                  <w:docPart w:val="0BDEC3C1A6A0784ABA930024D603365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 Earned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University or College:"/>
                <w:tag w:val="University or College:"/>
                <w:id w:val="-53469802"/>
                <w:placeholder>
                  <w:docPart w:val="E02A4D6CADC7934DAC6B3F77108E2C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University or College</w:t>
                </w:r>
              </w:sdtContent>
            </w:sdt>
          </w:p>
          <w:p w14:paraId="5DE12DF3" w14:textId="77777777" w:rsidR="002C2CDD" w:rsidRPr="00333CD3" w:rsidRDefault="00CC4715" w:rsidP="007569C1">
            <w:sdt>
              <w:sdtPr>
                <w:alias w:val="Education Details:"/>
                <w:tag w:val="Education Details:"/>
                <w:id w:val="-1546364347"/>
                <w:placeholder>
                  <w:docPart w:val="F7D61FAA46D7CB46ADF3638895B41F9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In the Home tab of the ribbon, take a look at Styles to apply the formatting you need with just a click.</w:t>
                </w:r>
              </w:sdtContent>
            </w:sdt>
          </w:p>
          <w:p w14:paraId="22ACA4E9" w14:textId="77777777" w:rsidR="002C2CDD" w:rsidRPr="00333CD3" w:rsidRDefault="00CC4715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8354EE70D66B4C4BADA535050E7F9BC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Volunteer experience or leadership</w:t>
                </w:r>
              </w:sdtContent>
            </w:sdt>
          </w:p>
          <w:p w14:paraId="543F4C1F" w14:textId="77777777" w:rsidR="00741125" w:rsidRPr="00333CD3" w:rsidRDefault="00CC4715" w:rsidP="00741125">
            <w:sdt>
              <w:sdtPr>
                <w:alias w:val="Volunteer Experience or Leadership Details:"/>
                <w:tag w:val="Volunteer Experience or Leadership Details:"/>
                <w:id w:val="1952504710"/>
                <w:placeholder>
                  <w:docPart w:val="39CB482E8AD5A348B3EAA0BEA013BE93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333CD3">
                  <w:rPr>
                    <w:lang w:val="en-GB" w:bidi="en-GB"/>
                  </w:rPr>
                  <w:t>Did you manage a team for your club, lead a campaign for your favourite charity or edit your school's newspaper? Go ahead and describe experiences that illustrate your leadership abilities.</w:t>
                </w:r>
              </w:sdtContent>
            </w:sdt>
          </w:p>
        </w:tc>
      </w:tr>
    </w:tbl>
    <w:p w14:paraId="1D065247" w14:textId="77777777" w:rsidR="00EF7CC9" w:rsidRPr="00333CD3" w:rsidRDefault="00EF7CC9" w:rsidP="00E22E87">
      <w:pPr>
        <w:pStyle w:val="NoSpacing"/>
      </w:pPr>
    </w:p>
    <w:sectPr w:rsidR="00EF7CC9" w:rsidRPr="00333CD3" w:rsidSect="00520F38">
      <w:headerReference w:type="default" r:id="rId6"/>
      <w:footerReference w:type="default" r:id="rId7"/>
      <w:footerReference w:type="first" r:id="rId8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86496" w14:textId="77777777" w:rsidR="00CC4715" w:rsidRDefault="00CC4715" w:rsidP="00713050">
      <w:pPr>
        <w:spacing w:line="240" w:lineRule="auto"/>
      </w:pPr>
      <w:r>
        <w:separator/>
      </w:r>
    </w:p>
  </w:endnote>
  <w:endnote w:type="continuationSeparator" w:id="0">
    <w:p w14:paraId="6D2BF3AA" w14:textId="77777777" w:rsidR="00CC4715" w:rsidRDefault="00CC471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C2098A" w14:paraId="22012E8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7DEA73C" w14:textId="77777777" w:rsidR="00C2098A" w:rsidRDefault="00CA3DF1" w:rsidP="00684488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2F70441A" wp14:editId="00F15864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108A45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3C275FA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45D8979F" wp14:editId="213D7772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91E1FC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34AEBD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4E1C16B2" wp14:editId="269F930B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424AA2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208E55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2D8C172" wp14:editId="608211F2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7B7BAB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BEFC11B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37F3948EB01B2E4D8ACBC2A618E6DC04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2625D6A" w14:textId="77777777" w:rsidR="00684488" w:rsidRPr="00CA3DF1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Email Address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05E65F4544CBCA4291CD0088CD1BEDA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32A66EB8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>
              <w:docPart w:val="BACD196689DDD9429125036682EADFAC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5F26010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E88D59653D28934EB602F08EDDA650C9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E5C09C6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FE9EC" w14:textId="77777777" w:rsidR="00C2098A" w:rsidRDefault="00217980" w:rsidP="00217980">
        <w:pPr>
          <w:pStyle w:val="Footer"/>
          <w:rPr>
            <w:noProof/>
          </w:rPr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2C03BA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217980" w14:paraId="1D554B4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30AF4A" w14:textId="77777777" w:rsidR="00217980" w:rsidRDefault="00217980" w:rsidP="00217980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78F76174" wp14:editId="45629899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784D8A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lPiYIAAAXOQAADgAAAGRycy9lMm9Eb2MueG1s7FtZb9w2EH4v0P9A6LFAs6tjdSyyDgznaAAj&#10;CRq3SR5lLbUrVCuqkuy1++s7HIpa0nuQdtK0KOQHr44ZDjnHR8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GGIpT4mCAAAFzkAAA4AAAAAAAAAAAAAAAAALAIAAGRycy9lMm9Eb2MueG1sUEsBAi0A&#10;FAAGAAgAAAAhAGhHG9DYAAAAAwEAAA8AAAAAAAAAAAAAAAAAfgoAAGRycy9kb3ducmV2LnhtbFBL&#10;BQYAAAAABAAEAPMAAACDCwAAAAA=&#10;">
                    <o:lock v:ext="edit" aspectratio="t"/>
                    <v:oval id="Oval 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Group 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 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C195EE" w14:textId="77777777"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7285105A" wp14:editId="75D146AD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7CAD58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4BtKUSAAAY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OSZw8D7AAAA4QEAABMAAAAAAAAAAAAAAAAAAAAAAFtDb250ZW50X1R5cGVzXS54bWxQ&#10;SwECLQAUAAYACAAAACEAI7Jq4dcAAACUAQAACwAAAAAAAAAAAAAAAAAsAQAAX3JlbHMvLnJlbHNQ&#10;SwECLQAUAAYACAAAACEAcN4BtKUSAAAYZQAADgAAAAAAAAAAAAAAAAAs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6ZExgAA&#10;ANsAAAAPAAAAZHJzL2Rvd25yZXYueG1sRI9Ba8JAFITvhf6H5Qm91Y2tFUldpbQV24NCVDy/Zp/Z&#10;0OzbNLvG1F/vCoLHYWa+YSazzlaipcaXjhUM+gkI4tzpkgsF2838cQzCB2SNlWNS8E8eZtP7uwmm&#10;2h05o3YdChEh7FNUYEKoUyl9bsii77uaOHp711gMUTaF1A0eI9xW8ilJRtJiyXHBYE3vhvLf9cEq&#10;OLXfi2z48TPIdsuhwdGSPg9/K6Ueet3bK4hAXbiFr+0vreD5BS5f4g+Q0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v6ZExgAAANsAAAAPAAAAAAAAAAAAAAAAAJcCAABkcnMv&#10;ZG93bnJldi54bWxQSwUGAAAAAAQABAD1AAAAigMAAAAA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aPnxAAA&#10;ANsAAAAPAAAAZHJzL2Rvd25yZXYueG1sRI9La8MwEITvhf4HsYVeSiLXhZA4kU0oGApJD3kcclys&#10;9YNYK2MptvPvo0Ihx2FmvmE22WRaMVDvGssKPucRCOLC6oYrBedTPluCcB5ZY2uZFNzJQZa+vmww&#10;0XbkAw1HX4kAYZeggtr7LpHSFTUZdHPbEQevtL1BH2RfSd3jGOCmlXEULaTBhsNCjR1911Rcjzej&#10;YHXpyu1HvNvHVy3z0v/SlMubUu9v03YNwtPkn+H/9o9W8LWAvy/hB8j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2j58QAAADb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EA1A29B" w14:textId="77777777"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78914FF5" wp14:editId="79B5669B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A2C56E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IC8RAACy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LFj1SAvEQAAsl0AAA4AAAAA&#10;AAAAAAAAAAAALA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9E7D14E" w14:textId="77777777"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F2E4B35" wp14:editId="6E0816AE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58015F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AujrYrIRAADmYwAADgAAAAAAAAAAAAAAAAAsAgAAZHJzL2Uyb0RvYy54bWxQSwECLQAUAAYACAAA&#10;ACEAaEcb0NgAAAADAQAADwAAAAAAAAAAAAAAAAAKFAAAZHJzL2Rvd25yZXYueG1sUEsFBgAAAAAE&#10;AAQA8wAAAA8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6AC7988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C3556CD" w14:textId="77777777" w:rsidR="00811117" w:rsidRPr="00CA3DF1" w:rsidRDefault="00CC4715" w:rsidP="003C5528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0319E929BB02654BBF184EEA9E2727E8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rPr>
                  <w:lang w:val="en-GB" w:bidi="en-GB"/>
                </w:rPr>
                <w:t>Email Address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F9C00B3E779203419880AF19A471C008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54FF447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B12322446BB3C447941F7646E7E3A09D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75B20BB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0B99B4101CC1C8449FD15AD2927C549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E039712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p w14:paraId="06337127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F0C1D" w14:textId="77777777" w:rsidR="00CC4715" w:rsidRDefault="00CC4715" w:rsidP="00713050">
      <w:pPr>
        <w:spacing w:line="240" w:lineRule="auto"/>
      </w:pPr>
      <w:r>
        <w:separator/>
      </w:r>
    </w:p>
  </w:footnote>
  <w:footnote w:type="continuationSeparator" w:id="0">
    <w:p w14:paraId="4C918712" w14:textId="77777777" w:rsidR="00CC4715" w:rsidRDefault="00CC471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9"/>
      <w:gridCol w:w="6499"/>
    </w:tblGrid>
    <w:tr w:rsidR="001A5CA9" w:rsidRPr="00F207C0" w14:paraId="2649A988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6E03F8D" w14:textId="77777777" w:rsidR="001A5CA9" w:rsidRPr="00F207C0" w:rsidRDefault="00E02DCD" w:rsidP="001A5CA9">
          <w:pPr>
            <w:pStyle w:val="Initials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A125832" wp14:editId="1CCE3FB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4792"/>
                    <wp:effectExtent l="0" t="0" r="9525" b="698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479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52A097" id="Group 3" o:spid="_x0000_s1026" alt="Continuation page header graphic" style="position:absolute;margin-left:0;margin-top:-39.4pt;width:524.85pt;height:138.95pt;z-index:-251657216;mso-width-percent:858;mso-position-vertical-relative:page;mso-width-percent:858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">
                    <v:rect id="Red 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White 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4591047"/>
              <w:placeholder>
                <w:docPart w:val="11A65AED602162468FDAA8CD1C02DD72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856B6" w:rsidRPr="00333CD3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499"/>
          </w:tblGrid>
          <w:tr w:rsidR="001A5CA9" w14:paraId="222B375B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3F2F6CA" w14:textId="77777777" w:rsidR="001A5CA9" w:rsidRPr="009B3C40" w:rsidRDefault="00CC4715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DE4FE746BEAAE144829A318E8068B1D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94CB0">
                      <w:rPr>
                        <w:lang w:val="en-GB"/>
                      </w:rPr>
                      <w:t>Haris Osmanagić</w:t>
                    </w:r>
                  </w:sdtContent>
                </w:sdt>
              </w:p>
              <w:p w14:paraId="5AF272CE" w14:textId="77777777" w:rsidR="001A5CA9" w:rsidRDefault="00CC4715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CFFE127967F1244F9504CA0BFF00DCEE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val="en-GB" w:bidi="en-GB"/>
                      </w:rPr>
                      <w:t>Profession or Industry</w:t>
                    </w:r>
                  </w:sdtContent>
                </w:sdt>
                <w:r w:rsidR="00E12C60"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E98929A2D665F4409647B305B169286C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val="en-GB" w:bidi="en-GB"/>
                      </w:rPr>
                      <w:t>Link to other online properties: Portfolio/Website/Blog</w:t>
                    </w:r>
                  </w:sdtContent>
                </w:sdt>
              </w:p>
            </w:tc>
          </w:tr>
        </w:tbl>
        <w:p w14:paraId="6EF774D3" w14:textId="77777777" w:rsidR="001A5CA9" w:rsidRPr="00F207C0" w:rsidRDefault="001A5CA9" w:rsidP="001A5CA9"/>
      </w:tc>
    </w:tr>
  </w:tbl>
  <w:p w14:paraId="72F98904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B0"/>
    <w:rsid w:val="00040067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23BBD"/>
    <w:rsid w:val="00271662"/>
    <w:rsid w:val="0027404F"/>
    <w:rsid w:val="00293B83"/>
    <w:rsid w:val="002B091C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F7D37"/>
    <w:rsid w:val="004077FB"/>
    <w:rsid w:val="00424DD9"/>
    <w:rsid w:val="0046104A"/>
    <w:rsid w:val="004717C5"/>
    <w:rsid w:val="004856B6"/>
    <w:rsid w:val="00520F38"/>
    <w:rsid w:val="00523479"/>
    <w:rsid w:val="00543DB7"/>
    <w:rsid w:val="005729B0"/>
    <w:rsid w:val="006306CC"/>
    <w:rsid w:val="00641630"/>
    <w:rsid w:val="00677D05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B4D37"/>
    <w:rsid w:val="009F6424"/>
    <w:rsid w:val="00A0642E"/>
    <w:rsid w:val="00A42540"/>
    <w:rsid w:val="00A50939"/>
    <w:rsid w:val="00A6439D"/>
    <w:rsid w:val="00A94CB0"/>
    <w:rsid w:val="00AA6A40"/>
    <w:rsid w:val="00AC452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C4715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B5AF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smanagic/Library/Containers/com.microsoft.Word/Data/Library/Caches/2057/TM16392737/Polished%20CV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0D382D284F5B45845CD09472AA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00025-E4DE-9F4B-A17F-832D716973BC}"/>
      </w:docPartPr>
      <w:docPartBody>
        <w:p w:rsidR="00000000" w:rsidRDefault="002F2133">
          <w:pPr>
            <w:pStyle w:val="940D382D284F5B45845CD09472AA0CE4"/>
          </w:pPr>
          <w:r w:rsidRPr="00333CD3">
            <w:t>YN</w:t>
          </w:r>
        </w:p>
      </w:docPartBody>
    </w:docPart>
    <w:docPart>
      <w:docPartPr>
        <w:name w:val="C8D2A67A9D6A9948B42C122564FAA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25A1D-32DC-894A-AC02-E47F7EF9D830}"/>
      </w:docPartPr>
      <w:docPartBody>
        <w:p w:rsidR="00000000" w:rsidRDefault="002F2133">
          <w:pPr>
            <w:pStyle w:val="C8D2A67A9D6A9948B42C122564FAAE13"/>
          </w:pPr>
          <w:r>
            <w:rPr>
              <w:lang w:bidi="en-GB"/>
            </w:rPr>
            <w:t>Object</w:t>
          </w:r>
          <w:r>
            <w:rPr>
              <w:lang w:bidi="en-GB"/>
            </w:rPr>
            <w:t>ive</w:t>
          </w:r>
        </w:p>
      </w:docPartBody>
    </w:docPart>
    <w:docPart>
      <w:docPartPr>
        <w:name w:val="E33380AA4C8A1C4E80ACF3A3CD187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58ECE-B52A-4A4B-B959-6877A7D00C87}"/>
      </w:docPartPr>
      <w:docPartBody>
        <w:p w:rsidR="00000000" w:rsidRDefault="002F2133">
          <w:pPr>
            <w:pStyle w:val="E33380AA4C8A1C4E80ACF3A3CD187B0C"/>
          </w:pPr>
          <w:r w:rsidRPr="00333CD3">
            <w:rPr>
              <w:lang w:bidi="en-GB"/>
            </w:rPr>
            <w:t>To get started, click the placeholder text and start typing. Be brief: use one or two sentences.</w:t>
          </w:r>
        </w:p>
      </w:docPartBody>
    </w:docPart>
    <w:docPart>
      <w:docPartPr>
        <w:name w:val="1F5ECEC15E03D84DACCC40A53C0FB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B3A-FD05-1C46-9A91-B98258E9290A}"/>
      </w:docPartPr>
      <w:docPartBody>
        <w:p w:rsidR="00000000" w:rsidRDefault="002F2133">
          <w:pPr>
            <w:pStyle w:val="1F5ECEC15E03D84DACCC40A53C0FB73C"/>
          </w:pPr>
          <w:r w:rsidRPr="00333CD3">
            <w:rPr>
              <w:lang w:bidi="en-GB"/>
            </w:rPr>
            <w:t>Skills</w:t>
          </w:r>
        </w:p>
      </w:docPartBody>
    </w:docPart>
    <w:docPart>
      <w:docPartPr>
        <w:name w:val="DD42D6C888A73544BB7ECD92BBBD4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71A6-3009-5545-BF2F-6216538443A4}"/>
      </w:docPartPr>
      <w:docPartBody>
        <w:p w:rsidR="00000000" w:rsidRDefault="002F2133">
          <w:pPr>
            <w:pStyle w:val="DD42D6C888A73544BB7ECD92BBBD400E"/>
          </w:pPr>
          <w:r w:rsidRPr="00333CD3">
            <w:rPr>
              <w:lang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4D5868055787ED469CD08E36D8739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0B237-9319-BA45-A771-1DFF956E1203}"/>
      </w:docPartPr>
      <w:docPartBody>
        <w:p w:rsidR="00000000" w:rsidRDefault="002F2133">
          <w:pPr>
            <w:pStyle w:val="4D5868055787ED469CD08E36D87392AC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794BFC87AA912148B7D0C818BEB29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8663-688B-CD41-B9AB-59FDADC8E4A1}"/>
      </w:docPartPr>
      <w:docPartBody>
        <w:p w:rsidR="00000000" w:rsidRDefault="002F2133">
          <w:pPr>
            <w:pStyle w:val="794BFC87AA912148B7D0C818BEB29DE1"/>
          </w:pPr>
          <w:r>
            <w:rPr>
              <w:lang w:bidi="en-GB"/>
            </w:rPr>
            <w:t>Profession or Industry</w:t>
          </w:r>
        </w:p>
      </w:docPartBody>
    </w:docPart>
    <w:docPart>
      <w:docPartPr>
        <w:name w:val="4F41843DC896D842983B53038C659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C760E-3E8C-1346-B2D3-BED6F56E030F}"/>
      </w:docPartPr>
      <w:docPartBody>
        <w:p w:rsidR="00000000" w:rsidRDefault="002F2133">
          <w:pPr>
            <w:pStyle w:val="4F41843DC896D842983B53038C659ED9"/>
          </w:pPr>
          <w:r w:rsidRPr="00333CD3">
            <w:rPr>
              <w:lang w:bidi="en-GB"/>
            </w:rPr>
            <w:t>Link to other online properties: Portfolio/Website/Blog</w:t>
          </w:r>
        </w:p>
      </w:docPartBody>
    </w:docPart>
    <w:docPart>
      <w:docPartPr>
        <w:name w:val="67F30C541C37F64297B57611CA238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CC5FB-98CA-1241-96C2-5D3A26F10991}"/>
      </w:docPartPr>
      <w:docPartBody>
        <w:p w:rsidR="00000000" w:rsidRDefault="002F2133">
          <w:pPr>
            <w:pStyle w:val="67F30C541C37F64297B57611CA238228"/>
          </w:pPr>
          <w:r w:rsidRPr="00333CD3">
            <w:rPr>
              <w:lang w:bidi="en-GB"/>
            </w:rPr>
            <w:t>Experience</w:t>
          </w:r>
        </w:p>
      </w:docPartBody>
    </w:docPart>
    <w:docPart>
      <w:docPartPr>
        <w:name w:val="E7517CC815F05C45A3A3B30B7FC89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83DCD-1A9A-0044-9762-1817C7A8E8F4}"/>
      </w:docPartPr>
      <w:docPartBody>
        <w:p w:rsidR="00000000" w:rsidRDefault="002F2133">
          <w:pPr>
            <w:pStyle w:val="E7517CC815F05C45A3A3B30B7FC89D95"/>
          </w:pPr>
          <w:r w:rsidRPr="00333CD3">
            <w:rPr>
              <w:lang w:bidi="en-GB"/>
            </w:rPr>
            <w:t>Job Title</w:t>
          </w:r>
        </w:p>
      </w:docPartBody>
    </w:docPart>
    <w:docPart>
      <w:docPartPr>
        <w:name w:val="EFFB5D6F6567014089CD186720A6C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14673-27FA-9247-A29A-A1D9A8FE1B54}"/>
      </w:docPartPr>
      <w:docPartBody>
        <w:p w:rsidR="00000000" w:rsidRDefault="002F2133">
          <w:pPr>
            <w:pStyle w:val="EFFB5D6F6567014089CD186720A6C1E8"/>
          </w:pPr>
          <w:r w:rsidRPr="00333CD3">
            <w:rPr>
              <w:lang w:bidi="en-GB"/>
            </w:rPr>
            <w:t>Company</w:t>
          </w:r>
        </w:p>
      </w:docPartBody>
    </w:docPart>
    <w:docPart>
      <w:docPartPr>
        <w:name w:val="0A57C466204A8641BD57958BBD251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131B4-3ABB-134D-B76C-A1548EFF7714}"/>
      </w:docPartPr>
      <w:docPartBody>
        <w:p w:rsidR="00000000" w:rsidRDefault="002F2133">
          <w:pPr>
            <w:pStyle w:val="0A57C466204A8641BD57958BBD251478"/>
          </w:pPr>
          <w:r w:rsidRPr="00333CD3">
            <w:rPr>
              <w:lang w:bidi="en-GB"/>
            </w:rPr>
            <w:t>Dates from – to</w:t>
          </w:r>
        </w:p>
      </w:docPartBody>
    </w:docPart>
    <w:docPart>
      <w:docPartPr>
        <w:name w:val="7B293FB5810CB44598162487FC61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F3DB9-2019-9A43-92E1-668ADDBEBBE6}"/>
      </w:docPartPr>
      <w:docPartBody>
        <w:p w:rsidR="00000000" w:rsidRDefault="002F2133">
          <w:pPr>
            <w:pStyle w:val="7B293FB5810CB44598162487FC6176ED"/>
          </w:pPr>
          <w:r w:rsidRPr="00333CD3">
            <w:rPr>
              <w:lang w:bidi="en-GB"/>
            </w:rPr>
            <w:t>Summarise</w:t>
          </w:r>
          <w:r w:rsidRPr="00333CD3">
            <w:rPr>
              <w:lang w:bidi="en-GB"/>
            </w:rPr>
            <w:t xml:space="preserve"> your key responsibilities, leadership and biggest accomplishments.  Don't list everything – keep it relevant and include information that shows the impact that you made.</w:t>
          </w:r>
        </w:p>
      </w:docPartBody>
    </w:docPart>
    <w:docPart>
      <w:docPartPr>
        <w:name w:val="9D4F1B8430059A40ADCC8E13A0643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8C59C-DD9C-7849-A3FB-ADF2175CF03B}"/>
      </w:docPartPr>
      <w:docPartBody>
        <w:p w:rsidR="00000000" w:rsidRDefault="002F2133">
          <w:pPr>
            <w:pStyle w:val="9D4F1B8430059A40ADCC8E13A0643D9D"/>
          </w:pPr>
          <w:r w:rsidRPr="00333CD3">
            <w:rPr>
              <w:lang w:bidi="en-GB"/>
            </w:rPr>
            <w:t>Job Title</w:t>
          </w:r>
        </w:p>
      </w:docPartBody>
    </w:docPart>
    <w:docPart>
      <w:docPartPr>
        <w:name w:val="6E4E656CF5DB19478B3855F5C6A6E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C48C1-B825-EE41-BACB-CF73801E297D}"/>
      </w:docPartPr>
      <w:docPartBody>
        <w:p w:rsidR="00000000" w:rsidRDefault="002F2133">
          <w:pPr>
            <w:pStyle w:val="6E4E656CF5DB19478B3855F5C6A6E884"/>
          </w:pPr>
          <w:r w:rsidRPr="00333CD3">
            <w:rPr>
              <w:lang w:bidi="en-GB"/>
            </w:rPr>
            <w:t>Company</w:t>
          </w:r>
        </w:p>
      </w:docPartBody>
    </w:docPart>
    <w:docPart>
      <w:docPartPr>
        <w:name w:val="E10AD6E14D3C2B49B20CB419D0600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2D44C-3548-BB49-B13F-372D3669718C}"/>
      </w:docPartPr>
      <w:docPartBody>
        <w:p w:rsidR="00000000" w:rsidRDefault="002F2133">
          <w:pPr>
            <w:pStyle w:val="E10AD6E14D3C2B49B20CB419D0600A4E"/>
          </w:pPr>
          <w:r w:rsidRPr="00333CD3">
            <w:rPr>
              <w:lang w:bidi="en-GB"/>
            </w:rPr>
            <w:t>Dates from – to</w:t>
          </w:r>
        </w:p>
      </w:docPartBody>
    </w:docPart>
    <w:docPart>
      <w:docPartPr>
        <w:name w:val="091C6740CA536B4FA5A41B772B9F7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DD362-451C-064C-B897-744B35B3477E}"/>
      </w:docPartPr>
      <w:docPartBody>
        <w:p w:rsidR="00000000" w:rsidRDefault="002F2133">
          <w:pPr>
            <w:pStyle w:val="091C6740CA536B4FA5A41B772B9F7126"/>
          </w:pPr>
          <w:r w:rsidRPr="00333CD3">
            <w:rPr>
              <w:lang w:bidi="en-GB"/>
            </w:rPr>
            <w:t>Think about the size of the teams you've led, the n</w:t>
          </w:r>
          <w:r w:rsidRPr="00333CD3">
            <w:rPr>
              <w:lang w:bidi="en-GB"/>
            </w:rPr>
            <w:t>umber of projects you've managed successfully or the number of articles you've written.</w:t>
          </w:r>
        </w:p>
      </w:docPartBody>
    </w:docPart>
    <w:docPart>
      <w:docPartPr>
        <w:name w:val="EE326165D597BB4AA0C34446270C7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E4460-09A8-C44B-ACB8-62EA8A1E08D5}"/>
      </w:docPartPr>
      <w:docPartBody>
        <w:p w:rsidR="00000000" w:rsidRDefault="002F2133">
          <w:pPr>
            <w:pStyle w:val="EE326165D597BB4AA0C34446270C7E0B"/>
          </w:pPr>
          <w:r w:rsidRPr="00333CD3">
            <w:rPr>
              <w:lang w:bidi="en-GB"/>
            </w:rPr>
            <w:t>Education</w:t>
          </w:r>
        </w:p>
      </w:docPartBody>
    </w:docPart>
    <w:docPart>
      <w:docPartPr>
        <w:name w:val="EE87475CAA477A4E90CE20928C06B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18E69-B13F-014A-944A-09BC7E4412E9}"/>
      </w:docPartPr>
      <w:docPartBody>
        <w:p w:rsidR="00000000" w:rsidRDefault="002F2133">
          <w:pPr>
            <w:pStyle w:val="EE87475CAA477A4E90CE20928C06B18B"/>
          </w:pPr>
          <w:r w:rsidRPr="00333CD3">
            <w:rPr>
              <w:lang w:bidi="en-GB"/>
            </w:rPr>
            <w:t>Degree or Qualification</w:t>
          </w:r>
        </w:p>
      </w:docPartBody>
    </w:docPart>
    <w:docPart>
      <w:docPartPr>
        <w:name w:val="9083B788863EFB449700BD5C35E64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0E5B1-B91F-8C49-B490-72E8F57818F9}"/>
      </w:docPartPr>
      <w:docPartBody>
        <w:p w:rsidR="00000000" w:rsidRDefault="002F2133">
          <w:pPr>
            <w:pStyle w:val="9083B788863EFB449700BD5C35E64ACE"/>
          </w:pPr>
          <w:r w:rsidRPr="00333CD3">
            <w:rPr>
              <w:lang w:bidi="en-GB"/>
            </w:rPr>
            <w:t>Date Earned</w:t>
          </w:r>
        </w:p>
      </w:docPartBody>
    </w:docPart>
    <w:docPart>
      <w:docPartPr>
        <w:name w:val="05C1EECF752DC94CA5534823D505D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864FC-925C-F440-BA8E-F7E265CB15E6}"/>
      </w:docPartPr>
      <w:docPartBody>
        <w:p w:rsidR="00000000" w:rsidRDefault="002F2133">
          <w:pPr>
            <w:pStyle w:val="05C1EECF752DC94CA5534823D505DA43"/>
          </w:pPr>
          <w:r w:rsidRPr="00333CD3">
            <w:rPr>
              <w:lang w:bidi="en-GB"/>
            </w:rPr>
            <w:t>University or College</w:t>
          </w:r>
        </w:p>
      </w:docPartBody>
    </w:docPart>
    <w:docPart>
      <w:docPartPr>
        <w:name w:val="3EFE787EFEB26F40800A82C736179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11978-D540-A94E-B99F-1AC2A54D5044}"/>
      </w:docPartPr>
      <w:docPartBody>
        <w:p w:rsidR="00000000" w:rsidRDefault="002F2133">
          <w:pPr>
            <w:pStyle w:val="3EFE787EFEB26F40800A82C736179BE7"/>
          </w:pPr>
          <w:r w:rsidRPr="00333CD3">
            <w:rPr>
              <w:lang w:bidi="en-GB"/>
            </w:rPr>
            <w:t>You might want to include your marks here and a brief summary of relevant coursework, awards and hon</w:t>
          </w:r>
          <w:r w:rsidRPr="00333CD3">
            <w:rPr>
              <w:lang w:bidi="en-GB"/>
            </w:rPr>
            <w:t>ours.</w:t>
          </w:r>
        </w:p>
      </w:docPartBody>
    </w:docPart>
    <w:docPart>
      <w:docPartPr>
        <w:name w:val="87CCB204E69E634BAA869EA8FE070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DCB4F-46C4-E046-BF56-6F7BBAAB44D2}"/>
      </w:docPartPr>
      <w:docPartBody>
        <w:p w:rsidR="00000000" w:rsidRDefault="002F2133">
          <w:pPr>
            <w:pStyle w:val="87CCB204E69E634BAA869EA8FE070081"/>
          </w:pPr>
          <w:r w:rsidRPr="00333CD3">
            <w:rPr>
              <w:lang w:bidi="en-GB"/>
            </w:rPr>
            <w:t>Degree or Qualification</w:t>
          </w:r>
        </w:p>
      </w:docPartBody>
    </w:docPart>
    <w:docPart>
      <w:docPartPr>
        <w:name w:val="0BDEC3C1A6A0784ABA930024D6033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3CC93-D178-D74F-A23F-2ADBDC4318A9}"/>
      </w:docPartPr>
      <w:docPartBody>
        <w:p w:rsidR="00000000" w:rsidRDefault="002F2133">
          <w:pPr>
            <w:pStyle w:val="0BDEC3C1A6A0784ABA930024D6033657"/>
          </w:pPr>
          <w:r w:rsidRPr="00333CD3">
            <w:rPr>
              <w:lang w:bidi="en-GB"/>
            </w:rPr>
            <w:t>Date Earned</w:t>
          </w:r>
        </w:p>
      </w:docPartBody>
    </w:docPart>
    <w:docPart>
      <w:docPartPr>
        <w:name w:val="E02A4D6CADC7934DAC6B3F77108E2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51E53-6F14-294E-86FD-3A4CC430AC44}"/>
      </w:docPartPr>
      <w:docPartBody>
        <w:p w:rsidR="00000000" w:rsidRDefault="002F2133">
          <w:pPr>
            <w:pStyle w:val="E02A4D6CADC7934DAC6B3F77108E2C99"/>
          </w:pPr>
          <w:r w:rsidRPr="00333CD3">
            <w:rPr>
              <w:lang w:bidi="en-GB"/>
            </w:rPr>
            <w:t>University or College</w:t>
          </w:r>
        </w:p>
      </w:docPartBody>
    </w:docPart>
    <w:docPart>
      <w:docPartPr>
        <w:name w:val="F7D61FAA46D7CB46ADF3638895B41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F4BBD-2A7F-C045-8F3F-1093B94E748D}"/>
      </w:docPartPr>
      <w:docPartBody>
        <w:p w:rsidR="00000000" w:rsidRDefault="002F2133">
          <w:pPr>
            <w:pStyle w:val="F7D61FAA46D7CB46ADF3638895B41F98"/>
          </w:pPr>
          <w:r w:rsidRPr="00333CD3">
            <w:rPr>
              <w:lang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8354EE70D66B4C4BADA535050E7F9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54766-4B47-A249-AD2A-5934CF9026C6}"/>
      </w:docPartPr>
      <w:docPartBody>
        <w:p w:rsidR="00000000" w:rsidRDefault="002F2133">
          <w:pPr>
            <w:pStyle w:val="8354EE70D66B4C4BADA535050E7F9BC7"/>
          </w:pPr>
          <w:r w:rsidRPr="00333CD3">
            <w:rPr>
              <w:lang w:bidi="en-GB"/>
            </w:rPr>
            <w:t>Volunteer experience or leadership</w:t>
          </w:r>
        </w:p>
      </w:docPartBody>
    </w:docPart>
    <w:docPart>
      <w:docPartPr>
        <w:name w:val="39CB482E8AD5A348B3EAA0BEA013B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78B48-87F5-DA46-8386-30333C70B519}"/>
      </w:docPartPr>
      <w:docPartBody>
        <w:p w:rsidR="00000000" w:rsidRDefault="002F2133">
          <w:pPr>
            <w:pStyle w:val="39CB482E8AD5A348B3EAA0BEA013BE93"/>
          </w:pPr>
          <w:r w:rsidRPr="00333CD3">
            <w:rPr>
              <w:lang w:bidi="en-GB"/>
            </w:rPr>
            <w:t>Did you manage a team for your club, lead a campaign</w:t>
          </w:r>
          <w:r w:rsidRPr="00333CD3">
            <w:rPr>
              <w:lang w:bidi="en-GB"/>
            </w:rPr>
            <w:t xml:space="preserve"> for your favourite charity or edit your school's newspaper? Go ahead and describe experiences that illustrate your leadership abilities.</w:t>
          </w:r>
        </w:p>
      </w:docPartBody>
    </w:docPart>
    <w:docPart>
      <w:docPartPr>
        <w:name w:val="11A65AED602162468FDAA8CD1C02D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CA83A-8BB4-A843-BD06-A61F20B32DFF}"/>
      </w:docPartPr>
      <w:docPartBody>
        <w:p w:rsidR="00000000" w:rsidRDefault="002F2133">
          <w:pPr>
            <w:pStyle w:val="11A65AED602162468FDAA8CD1C02DD72"/>
          </w:pPr>
          <w:r w:rsidRPr="00333CD3">
            <w:t>YN</w:t>
          </w:r>
        </w:p>
      </w:docPartBody>
    </w:docPart>
    <w:docPart>
      <w:docPartPr>
        <w:name w:val="DE4FE746BEAAE144829A318E8068B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2AF9E-DA7C-DA47-AF0E-2D9152897C53}"/>
      </w:docPartPr>
      <w:docPartBody>
        <w:p w:rsidR="00000000" w:rsidRDefault="002F2133">
          <w:pPr>
            <w:pStyle w:val="DE4FE746BEAAE144829A318E8068B1D7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CFFE127967F1244F9504CA0BFF00D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3142D-7637-7743-9164-430E725D8A6B}"/>
      </w:docPartPr>
      <w:docPartBody>
        <w:p w:rsidR="00000000" w:rsidRDefault="002F2133">
          <w:pPr>
            <w:pStyle w:val="CFFE127967F1244F9504CA0BFF00DCEE"/>
          </w:pPr>
          <w:r>
            <w:rPr>
              <w:lang w:bidi="en-GB"/>
            </w:rPr>
            <w:t>Profession or Industry</w:t>
          </w:r>
        </w:p>
      </w:docPartBody>
    </w:docPart>
    <w:docPart>
      <w:docPartPr>
        <w:name w:val="E98929A2D665F4409647B305B1692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46E46-36E1-2343-B81A-C7954ACBBB83}"/>
      </w:docPartPr>
      <w:docPartBody>
        <w:p w:rsidR="00000000" w:rsidRDefault="002F2133">
          <w:pPr>
            <w:pStyle w:val="E98929A2D665F4409647B305B169286C"/>
          </w:pPr>
          <w:r w:rsidRPr="009B3C40">
            <w:rPr>
              <w:lang w:bidi="en-GB"/>
            </w:rPr>
            <w:t>Link to other online properties: Portfolio/Website/Blog</w:t>
          </w:r>
        </w:p>
      </w:docPartBody>
    </w:docPart>
    <w:docPart>
      <w:docPartPr>
        <w:name w:val="37F3948EB01B2E4D8ACBC2A618E6D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A0C8D-6180-AD44-B8F5-52BA66657CAA}"/>
      </w:docPartPr>
      <w:docPartBody>
        <w:p w:rsidR="00000000" w:rsidRDefault="002F2133">
          <w:pPr>
            <w:pStyle w:val="37F3948EB01B2E4D8ACBC2A618E6DC04"/>
          </w:pPr>
          <w:r>
            <w:rPr>
              <w:lang w:bidi="en-GB"/>
            </w:rPr>
            <w:t>Email Address</w:t>
          </w:r>
        </w:p>
      </w:docPartBody>
    </w:docPart>
    <w:docPart>
      <w:docPartPr>
        <w:name w:val="05E65F4544CBCA4291CD0088CD1BE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49B7B-DCA2-754B-8B5D-C495BAAEF6F5}"/>
      </w:docPartPr>
      <w:docPartBody>
        <w:p w:rsidR="00000000" w:rsidRDefault="002F2133">
          <w:pPr>
            <w:pStyle w:val="05E65F4544CBCA4291CD0088CD1BEDAB"/>
          </w:pPr>
          <w:r>
            <w:rPr>
              <w:lang w:bidi="en-GB"/>
            </w:rPr>
            <w:t>Twitter Handle</w:t>
          </w:r>
        </w:p>
      </w:docPartBody>
    </w:docPart>
    <w:docPart>
      <w:docPartPr>
        <w:name w:val="BACD196689DDD9429125036682EAD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7675C-2B19-F045-81AC-6C0F32D39E87}"/>
      </w:docPartPr>
      <w:docPartBody>
        <w:p w:rsidR="00000000" w:rsidRDefault="002F2133">
          <w:pPr>
            <w:pStyle w:val="BACD196689DDD9429125036682EADFAC"/>
          </w:pPr>
          <w:r>
            <w:rPr>
              <w:lang w:bidi="en-GB"/>
            </w:rPr>
            <w:t>Telephone No.</w:t>
          </w:r>
        </w:p>
      </w:docPartBody>
    </w:docPart>
    <w:docPart>
      <w:docPartPr>
        <w:name w:val="E88D59653D28934EB602F08EDDA6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CFC4-4332-B643-8C11-BF2B0480B171}"/>
      </w:docPartPr>
      <w:docPartBody>
        <w:p w:rsidR="00000000" w:rsidRDefault="002F2133">
          <w:pPr>
            <w:pStyle w:val="E88D59653D28934EB602F08EDDA650C9"/>
          </w:pPr>
          <w:r>
            <w:rPr>
              <w:lang w:bidi="en-GB"/>
            </w:rPr>
            <w:t>LinkedIn URL</w:t>
          </w:r>
        </w:p>
      </w:docPartBody>
    </w:docPart>
    <w:docPart>
      <w:docPartPr>
        <w:name w:val="0319E929BB02654BBF184EEA9E272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D8438-0DC0-2A47-B326-F1DA8526EEDE}"/>
      </w:docPartPr>
      <w:docPartBody>
        <w:p w:rsidR="00000000" w:rsidRDefault="002F2133">
          <w:pPr>
            <w:pStyle w:val="0319E929BB02654BBF184EEA9E2727E8"/>
          </w:pPr>
          <w:r>
            <w:rPr>
              <w:lang w:bidi="en-GB"/>
            </w:rPr>
            <w:t>Email Address</w:t>
          </w:r>
        </w:p>
      </w:docPartBody>
    </w:docPart>
    <w:docPart>
      <w:docPartPr>
        <w:name w:val="F9C00B3E779203419880AF19A471C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4C0BA-2407-DE40-981C-03823E2C8B69}"/>
      </w:docPartPr>
      <w:docPartBody>
        <w:p w:rsidR="00000000" w:rsidRDefault="002F2133">
          <w:pPr>
            <w:pStyle w:val="F9C00B3E779203419880AF19A471C008"/>
          </w:pPr>
          <w:r>
            <w:rPr>
              <w:lang w:bidi="en-GB"/>
            </w:rPr>
            <w:t>Twitter Handle</w:t>
          </w:r>
        </w:p>
      </w:docPartBody>
    </w:docPart>
    <w:docPart>
      <w:docPartPr>
        <w:name w:val="B12322446BB3C447941F7646E7E3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2E207-EE2B-6D49-8F0E-07C96C86703F}"/>
      </w:docPartPr>
      <w:docPartBody>
        <w:p w:rsidR="00000000" w:rsidRDefault="002F2133">
          <w:pPr>
            <w:pStyle w:val="B12322446BB3C447941F7646E7E3A09D"/>
          </w:pPr>
          <w:r>
            <w:rPr>
              <w:lang w:bidi="en-GB"/>
            </w:rPr>
            <w:t>Telephone No.</w:t>
          </w:r>
        </w:p>
      </w:docPartBody>
    </w:docPart>
    <w:docPart>
      <w:docPartPr>
        <w:name w:val="0B99B4101CC1C8449FD15AD2927C5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01794-4989-1549-B783-1CC65D8A709C}"/>
      </w:docPartPr>
      <w:docPartBody>
        <w:p w:rsidR="00000000" w:rsidRDefault="002F2133">
          <w:pPr>
            <w:pStyle w:val="0B99B4101CC1C8449FD15AD2927C5493"/>
          </w:pPr>
          <w:r>
            <w:rPr>
              <w:lang w:bidi="en-GB"/>
            </w:rP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33"/>
    <w:rsid w:val="002F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0D382D284F5B45845CD09472AA0CE4">
    <w:name w:val="940D382D284F5B45845CD09472AA0CE4"/>
  </w:style>
  <w:style w:type="paragraph" w:customStyle="1" w:styleId="C8D2A67A9D6A9948B42C122564FAAE13">
    <w:name w:val="C8D2A67A9D6A9948B42C122564FAAE13"/>
  </w:style>
  <w:style w:type="paragraph" w:customStyle="1" w:styleId="E33380AA4C8A1C4E80ACF3A3CD187B0C">
    <w:name w:val="E33380AA4C8A1C4E80ACF3A3CD187B0C"/>
  </w:style>
  <w:style w:type="paragraph" w:customStyle="1" w:styleId="1F5ECEC15E03D84DACCC40A53C0FB73C">
    <w:name w:val="1F5ECEC15E03D84DACCC40A53C0FB73C"/>
  </w:style>
  <w:style w:type="paragraph" w:customStyle="1" w:styleId="DD42D6C888A73544BB7ECD92BBBD400E">
    <w:name w:val="DD42D6C888A73544BB7ECD92BBBD400E"/>
  </w:style>
  <w:style w:type="paragraph" w:customStyle="1" w:styleId="4D5868055787ED469CD08E36D87392AC">
    <w:name w:val="4D5868055787ED469CD08E36D87392AC"/>
  </w:style>
  <w:style w:type="paragraph" w:customStyle="1" w:styleId="794BFC87AA912148B7D0C818BEB29DE1">
    <w:name w:val="794BFC87AA912148B7D0C818BEB29DE1"/>
  </w:style>
  <w:style w:type="paragraph" w:customStyle="1" w:styleId="4F41843DC896D842983B53038C659ED9">
    <w:name w:val="4F41843DC896D842983B53038C659ED9"/>
  </w:style>
  <w:style w:type="paragraph" w:customStyle="1" w:styleId="67F30C541C37F64297B57611CA238228">
    <w:name w:val="67F30C541C37F64297B57611CA238228"/>
  </w:style>
  <w:style w:type="paragraph" w:customStyle="1" w:styleId="E7517CC815F05C45A3A3B30B7FC89D95">
    <w:name w:val="E7517CC815F05C45A3A3B30B7FC89D95"/>
  </w:style>
  <w:style w:type="paragraph" w:customStyle="1" w:styleId="EFFB5D6F6567014089CD186720A6C1E8">
    <w:name w:val="EFFB5D6F6567014089CD186720A6C1E8"/>
  </w:style>
  <w:style w:type="paragraph" w:customStyle="1" w:styleId="0A57C466204A8641BD57958BBD251478">
    <w:name w:val="0A57C466204A8641BD57958BBD251478"/>
  </w:style>
  <w:style w:type="paragraph" w:customStyle="1" w:styleId="7B293FB5810CB44598162487FC6176ED">
    <w:name w:val="7B293FB5810CB44598162487FC6176ED"/>
  </w:style>
  <w:style w:type="paragraph" w:customStyle="1" w:styleId="9D4F1B8430059A40ADCC8E13A0643D9D">
    <w:name w:val="9D4F1B8430059A40ADCC8E13A0643D9D"/>
  </w:style>
  <w:style w:type="paragraph" w:customStyle="1" w:styleId="6E4E656CF5DB19478B3855F5C6A6E884">
    <w:name w:val="6E4E656CF5DB19478B3855F5C6A6E884"/>
  </w:style>
  <w:style w:type="paragraph" w:customStyle="1" w:styleId="E10AD6E14D3C2B49B20CB419D0600A4E">
    <w:name w:val="E10AD6E14D3C2B49B20CB419D0600A4E"/>
  </w:style>
  <w:style w:type="paragraph" w:customStyle="1" w:styleId="091C6740CA536B4FA5A41B772B9F7126">
    <w:name w:val="091C6740CA536B4FA5A41B772B9F7126"/>
  </w:style>
  <w:style w:type="paragraph" w:customStyle="1" w:styleId="EE326165D597BB4AA0C34446270C7E0B">
    <w:name w:val="EE326165D597BB4AA0C34446270C7E0B"/>
  </w:style>
  <w:style w:type="paragraph" w:customStyle="1" w:styleId="EE87475CAA477A4E90CE20928C06B18B">
    <w:name w:val="EE87475CAA477A4E90CE20928C06B18B"/>
  </w:style>
  <w:style w:type="paragraph" w:customStyle="1" w:styleId="9083B788863EFB449700BD5C35E64ACE">
    <w:name w:val="9083B788863EFB449700BD5C35E64ACE"/>
  </w:style>
  <w:style w:type="paragraph" w:customStyle="1" w:styleId="05C1EECF752DC94CA5534823D505DA43">
    <w:name w:val="05C1EECF752DC94CA5534823D505DA43"/>
  </w:style>
  <w:style w:type="paragraph" w:customStyle="1" w:styleId="3EFE787EFEB26F40800A82C736179BE7">
    <w:name w:val="3EFE787EFEB26F40800A82C736179BE7"/>
  </w:style>
  <w:style w:type="paragraph" w:customStyle="1" w:styleId="87CCB204E69E634BAA869EA8FE070081">
    <w:name w:val="87CCB204E69E634BAA869EA8FE070081"/>
  </w:style>
  <w:style w:type="paragraph" w:customStyle="1" w:styleId="0BDEC3C1A6A0784ABA930024D6033657">
    <w:name w:val="0BDEC3C1A6A0784ABA930024D6033657"/>
  </w:style>
  <w:style w:type="paragraph" w:customStyle="1" w:styleId="E02A4D6CADC7934DAC6B3F77108E2C99">
    <w:name w:val="E02A4D6CADC7934DAC6B3F77108E2C99"/>
  </w:style>
  <w:style w:type="paragraph" w:customStyle="1" w:styleId="F7D61FAA46D7CB46ADF3638895B41F98">
    <w:name w:val="F7D61FAA46D7CB46ADF3638895B41F98"/>
  </w:style>
  <w:style w:type="paragraph" w:customStyle="1" w:styleId="8354EE70D66B4C4BADA535050E7F9BC7">
    <w:name w:val="8354EE70D66B4C4BADA535050E7F9BC7"/>
  </w:style>
  <w:style w:type="paragraph" w:customStyle="1" w:styleId="39CB482E8AD5A348B3EAA0BEA013BE93">
    <w:name w:val="39CB482E8AD5A348B3EAA0BEA013BE93"/>
  </w:style>
  <w:style w:type="paragraph" w:customStyle="1" w:styleId="11A65AED602162468FDAA8CD1C02DD72">
    <w:name w:val="11A65AED602162468FDAA8CD1C02DD72"/>
  </w:style>
  <w:style w:type="paragraph" w:customStyle="1" w:styleId="DE4FE746BEAAE144829A318E8068B1D7">
    <w:name w:val="DE4FE746BEAAE144829A318E8068B1D7"/>
  </w:style>
  <w:style w:type="paragraph" w:customStyle="1" w:styleId="CFFE127967F1244F9504CA0BFF00DCEE">
    <w:name w:val="CFFE127967F1244F9504CA0BFF00DCEE"/>
  </w:style>
  <w:style w:type="paragraph" w:customStyle="1" w:styleId="E98929A2D665F4409647B305B169286C">
    <w:name w:val="E98929A2D665F4409647B305B169286C"/>
  </w:style>
  <w:style w:type="paragraph" w:customStyle="1" w:styleId="37F3948EB01B2E4D8ACBC2A618E6DC04">
    <w:name w:val="37F3948EB01B2E4D8ACBC2A618E6DC04"/>
  </w:style>
  <w:style w:type="paragraph" w:customStyle="1" w:styleId="05E65F4544CBCA4291CD0088CD1BEDAB">
    <w:name w:val="05E65F4544CBCA4291CD0088CD1BEDAB"/>
  </w:style>
  <w:style w:type="paragraph" w:customStyle="1" w:styleId="BACD196689DDD9429125036682EADFAC">
    <w:name w:val="BACD196689DDD9429125036682EADFAC"/>
  </w:style>
  <w:style w:type="paragraph" w:customStyle="1" w:styleId="E88D59653D28934EB602F08EDDA650C9">
    <w:name w:val="E88D59653D28934EB602F08EDDA650C9"/>
  </w:style>
  <w:style w:type="paragraph" w:customStyle="1" w:styleId="0319E929BB02654BBF184EEA9E2727E8">
    <w:name w:val="0319E929BB02654BBF184EEA9E2727E8"/>
  </w:style>
  <w:style w:type="paragraph" w:customStyle="1" w:styleId="F9C00B3E779203419880AF19A471C008">
    <w:name w:val="F9C00B3E779203419880AF19A471C008"/>
  </w:style>
  <w:style w:type="paragraph" w:customStyle="1" w:styleId="B12322446BB3C447941F7646E7E3A09D">
    <w:name w:val="B12322446BB3C447941F7646E7E3A09D"/>
  </w:style>
  <w:style w:type="paragraph" w:customStyle="1" w:styleId="0B99B4101CC1C8449FD15AD2927C5493">
    <w:name w:val="0B99B4101CC1C8449FD15AD2927C5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CV, designed by MOO.dotx</Template>
  <TotalTime>0</TotalTime>
  <Pages>1</Pages>
  <Words>201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Osmanagić</dc:creator>
  <cp:keywords/>
  <dc:description/>
  <cp:lastModifiedBy>Haris Osmanagić</cp:lastModifiedBy>
  <cp:revision>1</cp:revision>
  <dcterms:created xsi:type="dcterms:W3CDTF">2017-06-02T08:52:00Z</dcterms:created>
  <dcterms:modified xsi:type="dcterms:W3CDTF">2017-06-02T08:52:00Z</dcterms:modified>
</cp:coreProperties>
</file>